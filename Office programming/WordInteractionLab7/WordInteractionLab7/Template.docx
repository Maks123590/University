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0EB" w:rsidRDefault="00B170EB" w:rsidP="00B170EB">
      <w:pPr>
        <w:jc w:val="center"/>
        <w:rPr>
          <w:sz w:val="28"/>
          <w:szCs w:val="28"/>
        </w:rPr>
      </w:pPr>
      <w:r>
        <w:rPr>
          <w:sz w:val="28"/>
          <w:szCs w:val="28"/>
        </w:rPr>
        <w:t>Сведения об административном делении Республики Мордовия</w:t>
      </w:r>
    </w:p>
    <w:p w:rsidR="00B24F2D" w:rsidRDefault="00B24F2D" w:rsidP="00B24F2D">
      <w:pPr>
        <w:jc w:val="center"/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940"/>
        <w:gridCol w:w="5400"/>
      </w:tblGrid>
      <w:tr w:rsidR="00B361F6" w:rsidTr="00444372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61F6" w:rsidRDefault="00B170EB" w:rsidP="00B361F6">
            <w:pPr>
              <w:jc w:val="center"/>
              <w:rPr>
                <w:b/>
                <w:sz w:val="28"/>
                <w:szCs w:val="28"/>
              </w:rPr>
            </w:pPr>
            <w:r w:rsidRPr="00B170EB">
              <w:rPr>
                <w:b/>
                <w:sz w:val="28"/>
                <w:szCs w:val="28"/>
              </w:rPr>
              <w:t>Наименование района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1F6" w:rsidRDefault="00B170EB" w:rsidP="00B361F6">
            <w:pPr>
              <w:jc w:val="center"/>
              <w:rPr>
                <w:b/>
                <w:sz w:val="28"/>
                <w:szCs w:val="28"/>
              </w:rPr>
            </w:pPr>
            <w:r w:rsidRPr="00B170EB">
              <w:rPr>
                <w:b/>
                <w:sz w:val="28"/>
                <w:szCs w:val="28"/>
              </w:rPr>
              <w:t>Краткие сведения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61F6" w:rsidRDefault="00B170EB">
            <w:pPr>
              <w:jc w:val="center"/>
              <w:rPr>
                <w:b/>
                <w:sz w:val="28"/>
                <w:szCs w:val="28"/>
              </w:rPr>
            </w:pPr>
            <w:r w:rsidRPr="00B170EB">
              <w:rPr>
                <w:b/>
                <w:sz w:val="28"/>
                <w:szCs w:val="28"/>
              </w:rPr>
              <w:t>Изображение</w:t>
            </w:r>
          </w:p>
        </w:tc>
      </w:tr>
      <w:tr w:rsidR="00B361F6" w:rsidTr="00444372">
        <w:tc>
          <w:tcPr>
            <w:tcW w:w="28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361F6" w:rsidRDefault="00B361F6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361F6" w:rsidRPr="00444372" w:rsidRDefault="00B361F6">
            <w:pPr>
              <w:rPr>
                <w:rFonts w:ascii="Georgia" w:hAnsi="Georgia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361F6" w:rsidRPr="000C0D14" w:rsidRDefault="00B361F6" w:rsidP="00B24F2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19A8" w:rsidRPr="00B24F2D" w:rsidRDefault="008419A8" w:rsidP="00B24F2D">
      <w:bookmarkStart w:id="0" w:name="_GoBack"/>
      <w:bookmarkEnd w:id="0"/>
    </w:p>
    <w:sectPr w:rsidR="008419A8" w:rsidRPr="00B24F2D" w:rsidSect="00B361F6">
      <w:pgSz w:w="15840" w:h="12240" w:orient="landscape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EB"/>
    <w:rsid w:val="00094373"/>
    <w:rsid w:val="000C0D14"/>
    <w:rsid w:val="00170779"/>
    <w:rsid w:val="00444372"/>
    <w:rsid w:val="008419A8"/>
    <w:rsid w:val="00B170EB"/>
    <w:rsid w:val="00B24F2D"/>
    <w:rsid w:val="00B361F6"/>
    <w:rsid w:val="00CB20E1"/>
    <w:rsid w:val="00D4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CA119-0ACB-4B48-A46F-9615A32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4F2D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s\source\repos\WordLab6\WordLab6\&#1064;&#1072;&#1073;&#1083;&#1086;&#1085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сотрудниках</vt:lpstr>
    </vt:vector>
  </TitlesOfParts>
  <Company>МГУ им. Н.П.Огарева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сотрудниках</dc:title>
  <dc:subject/>
  <dc:creator>maks</dc:creator>
  <cp:keywords/>
  <dc:description/>
  <cp:lastModifiedBy>Maks Batunin</cp:lastModifiedBy>
  <cp:revision>1</cp:revision>
  <dcterms:created xsi:type="dcterms:W3CDTF">2017-11-20T21:27:00Z</dcterms:created>
  <dcterms:modified xsi:type="dcterms:W3CDTF">2017-11-20T21:29:00Z</dcterms:modified>
</cp:coreProperties>
</file>